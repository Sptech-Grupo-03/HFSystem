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2F92" w14:textId="4F01AFA7" w:rsidR="00883B05" w:rsidRDefault="005B5828" w:rsidP="00753A51">
      <w:pPr>
        <w:pStyle w:val="Logotipo"/>
        <w:jc w:val="left"/>
      </w:pPr>
      <w:r>
        <w:tab/>
      </w:r>
    </w:p>
    <w:p w14:paraId="7A36A22E" w14:textId="67E5B0B8" w:rsidR="00275260" w:rsidRPr="002603B1" w:rsidRDefault="00883B05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Daryo</w:t>
      </w:r>
      <w:proofErr w:type="spellEnd"/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14:paraId="1CF8C6DC" w14:textId="20501D79" w:rsidR="00275260" w:rsidRPr="002603B1" w:rsidRDefault="00883B05" w:rsidP="00875D51">
      <w:pPr>
        <w:pStyle w:val="Ttulo1"/>
        <w:rPr>
          <w:lang w:val="en-US"/>
        </w:rPr>
      </w:pPr>
      <w:r w:rsidRPr="002603B1">
        <w:rPr>
          <w:lang w:val="en-US"/>
        </w:rPr>
        <w:t>Ata da</w:t>
      </w:r>
      <w:r w:rsidR="008756BF" w:rsidRPr="002603B1">
        <w:rPr>
          <w:lang w:val="en-US"/>
        </w:rPr>
        <w:t>i</w:t>
      </w:r>
      <w:r w:rsidRPr="002603B1">
        <w:rPr>
          <w:lang w:val="en-US"/>
        </w:rPr>
        <w:t>l</w:t>
      </w:r>
      <w:r w:rsidR="008756BF" w:rsidRPr="002603B1">
        <w:rPr>
          <w:lang w:val="en-US"/>
        </w:rPr>
        <w:t>y/</w:t>
      </w:r>
      <w:r w:rsidRPr="002603B1">
        <w:rPr>
          <w:lang w:val="en-US"/>
        </w:rPr>
        <w:t xml:space="preserve"> Sprint</w:t>
      </w:r>
      <w:r w:rsidR="008756BF" w:rsidRPr="002603B1">
        <w:rPr>
          <w:lang w:val="en-US"/>
        </w:rPr>
        <w:t xml:space="preserve"> </w:t>
      </w:r>
      <w:proofErr w:type="spellStart"/>
      <w:r w:rsidR="008756BF" w:rsidRPr="002603B1">
        <w:rPr>
          <w:lang w:val="en-US"/>
        </w:rPr>
        <w:t>Revew</w:t>
      </w:r>
      <w:proofErr w:type="spellEnd"/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296E7C36" w14:textId="0BCDB7E2" w:rsidR="0013487F" w:rsidRPr="0013487F" w:rsidRDefault="00A3439E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1</w:t>
      </w:r>
      <w:r w:rsidR="00883B05">
        <w:rPr>
          <w:lang w:val="pt-BR"/>
        </w:rPr>
        <w:t>ADSA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 </w:t>
      </w:r>
      <w:r w:rsidR="00F85F54">
        <w:rPr>
          <w:lang w:val="pt-BR" w:bidi="pt-BR"/>
        </w:rPr>
        <w:t>2</w:t>
      </w:r>
      <w:r w:rsidR="00910712">
        <w:rPr>
          <w:lang w:val="pt-BR" w:bidi="pt-BR"/>
        </w:rPr>
        <w:t>3</w:t>
      </w:r>
      <w:r w:rsidR="00883B05">
        <w:rPr>
          <w:lang w:val="pt-BR"/>
        </w:rPr>
        <w:t>-09-2024</w:t>
      </w: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>na Barrocal, Leonardo Sardinha,</w:t>
      </w:r>
      <w:r w:rsidR="00004C10">
        <w:rPr>
          <w:lang w:val="pt-BR"/>
        </w:rPr>
        <w:t xml:space="preserve"> </w:t>
      </w:r>
      <w:proofErr w:type="spellStart"/>
      <w:r w:rsidR="00883B05">
        <w:rPr>
          <w:lang w:val="pt-BR"/>
        </w:rPr>
        <w:t>Nicolly</w:t>
      </w:r>
      <w:proofErr w:type="spellEnd"/>
      <w:r w:rsidR="00883B05">
        <w:rPr>
          <w:lang w:val="pt-BR"/>
        </w:rPr>
        <w:t xml:space="preserve"> Santos, Rennan Moura, Vinicius </w:t>
      </w:r>
      <w:r w:rsidR="00883B05" w:rsidRPr="0008350F">
        <w:rPr>
          <w:lang w:val="pt-BR"/>
        </w:rPr>
        <w:t>Gonçalves</w:t>
      </w:r>
      <w:r w:rsidRPr="006165B5">
        <w:rPr>
          <w:b/>
          <w:u w:val="single"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004C10">
        <w:rPr>
          <w:lang w:val="pt-BR"/>
        </w:rPr>
        <w:t>Matheus Martinez (Devido a problemas de saúde)</w:t>
      </w:r>
    </w:p>
    <w:p w14:paraId="1F532E72" w14:textId="49ABAFB2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004C10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09</w:t>
      </w:r>
      <w:r w:rsid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:</w:t>
      </w:r>
      <w:r w:rsidR="00004C10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50</w:t>
      </w:r>
    </w:p>
    <w:p w14:paraId="65D5ECE1" w14:textId="45DCF9D7" w:rsidR="00875D51" w:rsidRPr="00004C10" w:rsidRDefault="00875D51" w:rsidP="00875D51">
      <w:pPr>
        <w:pStyle w:val="Ttulo1"/>
        <w:rPr>
          <w:u w:val="single"/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5AED658E" w14:textId="64C5FA05" w:rsidR="00875D51" w:rsidRDefault="0013487F" w:rsidP="00875D51">
      <w:pPr>
        <w:pStyle w:val="Numerada"/>
      </w:pPr>
      <w:r>
        <w:t xml:space="preserve">Foi discutido </w:t>
      </w:r>
      <w:r w:rsidR="00674F85">
        <w:t xml:space="preserve">sobre a estilização, pontuação e eplicação de gráficos e imagens </w:t>
      </w:r>
      <w:r w:rsidR="0055090A">
        <w:t>n</w:t>
      </w:r>
      <w:r w:rsidR="00674F85">
        <w:t>a documentação.</w:t>
      </w:r>
      <w:r w:rsidR="005036EF">
        <w:t xml:space="preserve"> </w:t>
      </w:r>
    </w:p>
    <w:p w14:paraId="5F6C7A05" w14:textId="5D09BCF6" w:rsidR="0055090A" w:rsidRDefault="005036EF" w:rsidP="005036EF">
      <w:pPr>
        <w:pStyle w:val="Numerada"/>
      </w:pPr>
      <w:r>
        <w:t>Foi feito um protótipo da calculadora. Ainda será realizada complementações.</w:t>
      </w:r>
    </w:p>
    <w:p w14:paraId="790AD9BC" w14:textId="3D3A3708" w:rsidR="005036EF" w:rsidRDefault="005036EF" w:rsidP="005036EF">
      <w:pPr>
        <w:pStyle w:val="Numerada"/>
      </w:pPr>
      <w:r>
        <w:t>Será realiza alterações no protótipo para aperfeiçoamento</w:t>
      </w:r>
      <w:r w:rsidR="00D674B1">
        <w:t>.</w:t>
      </w:r>
    </w:p>
    <w:p w14:paraId="04B02AD8" w14:textId="3D7499BA" w:rsidR="005036EF" w:rsidRDefault="00D674B1" w:rsidP="005036EF">
      <w:pPr>
        <w:pStyle w:val="Numerada"/>
      </w:pPr>
      <w:r>
        <w:t>Será discutido o nome da companhia.</w:t>
      </w: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8"/>
        <w:gridCol w:w="2698"/>
        <w:gridCol w:w="1481"/>
        <w:gridCol w:w="1431"/>
      </w:tblGrid>
      <w:tr w:rsidR="00875D51" w14:paraId="3E2DF828" w14:textId="77777777" w:rsidTr="00E112AF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E21240" w:rsidRDefault="00E112AF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Status</w:t>
            </w:r>
          </w:p>
        </w:tc>
      </w:tr>
      <w:tr w:rsidR="00875D51" w14:paraId="4A314F1B" w14:textId="77777777" w:rsidTr="00E112AF">
        <w:trPr>
          <w:trHeight w:val="288"/>
        </w:trPr>
        <w:tc>
          <w:tcPr>
            <w:tcW w:w="1213" w:type="pct"/>
          </w:tcPr>
          <w:p w14:paraId="0495EA74" w14:textId="4BD9063A" w:rsidR="00875D51" w:rsidRDefault="00F85F54" w:rsidP="001B14CB">
            <w:pPr>
              <w:pStyle w:val="DescriodoItem"/>
            </w:pPr>
            <w:r>
              <w:t xml:space="preserve">Protótipo; </w:t>
            </w:r>
            <w:r w:rsidR="00004C10">
              <w:t>Terminar</w:t>
            </w:r>
          </w:p>
        </w:tc>
        <w:tc>
          <w:tcPr>
            <w:tcW w:w="1808" w:type="pct"/>
          </w:tcPr>
          <w:p w14:paraId="06502867" w14:textId="55167D9C" w:rsidR="00875D51" w:rsidRPr="00753A51" w:rsidRDefault="008756BF" w:rsidP="001B14CB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Ana Karoline</w:t>
            </w:r>
          </w:p>
        </w:tc>
        <w:tc>
          <w:tcPr>
            <w:tcW w:w="1006" w:type="pct"/>
          </w:tcPr>
          <w:p w14:paraId="4C2ABD1A" w14:textId="2E723819" w:rsidR="00875D51" w:rsidRDefault="00F85F54" w:rsidP="001B14CB">
            <w:pPr>
              <w:pStyle w:val="DescriodoItem"/>
            </w:pPr>
            <w:r>
              <w:t>2</w:t>
            </w:r>
            <w:r w:rsidR="00004C10">
              <w:t>6</w:t>
            </w:r>
            <w:r w:rsidR="00E112AF">
              <w:t>-09-2024</w:t>
            </w:r>
          </w:p>
        </w:tc>
        <w:tc>
          <w:tcPr>
            <w:tcW w:w="973" w:type="pct"/>
          </w:tcPr>
          <w:p w14:paraId="1EA56570" w14:textId="15DBB2F2" w:rsidR="00875D51" w:rsidRDefault="008756BF" w:rsidP="001B14CB">
            <w:pPr>
              <w:pStyle w:val="DescriodoItem"/>
            </w:pPr>
            <w:r>
              <w:t>Do</w:t>
            </w:r>
          </w:p>
        </w:tc>
      </w:tr>
      <w:tr w:rsidR="00E112AF" w:rsidRPr="00004C10" w14:paraId="238E0182" w14:textId="77777777" w:rsidTr="00E112AF">
        <w:trPr>
          <w:trHeight w:val="288"/>
        </w:trPr>
        <w:tc>
          <w:tcPr>
            <w:tcW w:w="1213" w:type="pct"/>
          </w:tcPr>
          <w:p w14:paraId="60B49B58" w14:textId="642E3559" w:rsidR="00E112AF" w:rsidRPr="00E463CF" w:rsidRDefault="00F85F54" w:rsidP="00E112AF">
            <w:pPr>
              <w:pStyle w:val="DescriodoItem"/>
            </w:pPr>
            <w:r>
              <w:t>Calculadoura</w:t>
            </w:r>
          </w:p>
        </w:tc>
        <w:tc>
          <w:tcPr>
            <w:tcW w:w="1808" w:type="pct"/>
          </w:tcPr>
          <w:p w14:paraId="0BB86553" w14:textId="0247D47F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Leonardo Sardinha</w:t>
            </w:r>
            <w:r w:rsidR="005036EF">
              <w:rPr>
                <w:b/>
                <w:bCs/>
              </w:rPr>
              <w:t xml:space="preserve"> e Rennan Moura</w:t>
            </w:r>
          </w:p>
        </w:tc>
        <w:tc>
          <w:tcPr>
            <w:tcW w:w="1006" w:type="pct"/>
          </w:tcPr>
          <w:p w14:paraId="3C13D946" w14:textId="56FB32EE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0832E24" w14:textId="2ED9D7C1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2D7A2EEC" w14:textId="77777777" w:rsidTr="00E112AF">
        <w:trPr>
          <w:trHeight w:val="288"/>
        </w:trPr>
        <w:tc>
          <w:tcPr>
            <w:tcW w:w="1213" w:type="pct"/>
          </w:tcPr>
          <w:p w14:paraId="19DC9752" w14:textId="48653050" w:rsidR="00E112AF" w:rsidRPr="00E463CF" w:rsidRDefault="00F85F54" w:rsidP="00E112AF">
            <w:pPr>
              <w:pStyle w:val="DescriodoItem"/>
            </w:pPr>
            <w:r>
              <w:t>Calculadora</w:t>
            </w:r>
          </w:p>
        </w:tc>
        <w:tc>
          <w:tcPr>
            <w:tcW w:w="1808" w:type="pct"/>
          </w:tcPr>
          <w:p w14:paraId="3EA5D604" w14:textId="2D1D90E3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Matheus Martinez</w:t>
            </w:r>
          </w:p>
        </w:tc>
        <w:tc>
          <w:tcPr>
            <w:tcW w:w="1006" w:type="pct"/>
          </w:tcPr>
          <w:p w14:paraId="7B103E40" w14:textId="5D3F9BA8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931258C" w14:textId="4E66D95F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1BF87C2A" w14:textId="77777777" w:rsidTr="00E112AF">
        <w:trPr>
          <w:trHeight w:val="288"/>
        </w:trPr>
        <w:tc>
          <w:tcPr>
            <w:tcW w:w="1213" w:type="pct"/>
          </w:tcPr>
          <w:p w14:paraId="4366DD04" w14:textId="464C8493" w:rsidR="00E112AF" w:rsidRPr="00E463CF" w:rsidRDefault="00F85F54" w:rsidP="00E112AF">
            <w:pPr>
              <w:pStyle w:val="DescriodoItem"/>
            </w:pPr>
            <w:r>
              <w:t>Documentação</w:t>
            </w:r>
          </w:p>
        </w:tc>
        <w:tc>
          <w:tcPr>
            <w:tcW w:w="1808" w:type="pct"/>
          </w:tcPr>
          <w:p w14:paraId="5C39AEA7" w14:textId="60FCCEEC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Nicolly Santos</w:t>
            </w:r>
            <w:r w:rsidR="00D674B1">
              <w:rPr>
                <w:b/>
                <w:bCs/>
              </w:rPr>
              <w:t xml:space="preserve"> e Vinicius Gonçalves</w:t>
            </w:r>
          </w:p>
        </w:tc>
        <w:tc>
          <w:tcPr>
            <w:tcW w:w="1006" w:type="pct"/>
          </w:tcPr>
          <w:p w14:paraId="2BEE3275" w14:textId="0522F623" w:rsidR="00E112AF" w:rsidRPr="00E463CF" w:rsidRDefault="00F85F54" w:rsidP="00E112AF">
            <w:pPr>
              <w:pStyle w:val="DescriodoItem"/>
            </w:pPr>
            <w:r>
              <w:t>2</w:t>
            </w:r>
            <w:r w:rsidR="00004C10">
              <w:t>6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C127AA8" w14:textId="171F265D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6B82C720" w14:textId="77777777" w:rsidTr="00E112AF">
        <w:trPr>
          <w:trHeight w:val="288"/>
        </w:trPr>
        <w:tc>
          <w:tcPr>
            <w:tcW w:w="1213" w:type="pct"/>
          </w:tcPr>
          <w:p w14:paraId="26C017EC" w14:textId="6AE3FC11" w:rsidR="00E112AF" w:rsidRPr="00E463CF" w:rsidRDefault="00F85F54" w:rsidP="00E112AF">
            <w:pPr>
              <w:pStyle w:val="DescriodoItem"/>
            </w:pPr>
            <w:r>
              <w:t>Trello</w:t>
            </w:r>
          </w:p>
        </w:tc>
        <w:tc>
          <w:tcPr>
            <w:tcW w:w="1808" w:type="pct"/>
          </w:tcPr>
          <w:p w14:paraId="32628935" w14:textId="61BE836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Rennan Moura</w:t>
            </w:r>
          </w:p>
        </w:tc>
        <w:tc>
          <w:tcPr>
            <w:tcW w:w="1006" w:type="pct"/>
          </w:tcPr>
          <w:p w14:paraId="0936933E" w14:textId="13C55162" w:rsidR="00E112AF" w:rsidRPr="00E463CF" w:rsidRDefault="00F85F54" w:rsidP="00E112AF">
            <w:pPr>
              <w:pStyle w:val="DescriodoItem"/>
            </w:pPr>
            <w:r>
              <w:t>22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0DBB74F6" w14:textId="5EF82BD4" w:rsidR="00E112AF" w:rsidRPr="00E463CF" w:rsidRDefault="00E112AF" w:rsidP="00E112AF">
            <w:pPr>
              <w:pStyle w:val="DescriodoItem"/>
            </w:pPr>
            <w:r>
              <w:t>Do</w:t>
            </w:r>
            <w:r w:rsidR="005036EF">
              <w:t>ne</w:t>
            </w:r>
          </w:p>
        </w:tc>
      </w:tr>
      <w:tr w:rsidR="00E112AF" w:rsidRPr="00E463CF" w14:paraId="66A3776B" w14:textId="77777777" w:rsidTr="00E112AF">
        <w:trPr>
          <w:trHeight w:val="288"/>
        </w:trPr>
        <w:tc>
          <w:tcPr>
            <w:tcW w:w="1213" w:type="pct"/>
          </w:tcPr>
          <w:p w14:paraId="34345469" w14:textId="7F1F6765" w:rsidR="00E112AF" w:rsidRPr="00E463CF" w:rsidRDefault="00F85F54" w:rsidP="00E112AF">
            <w:pPr>
              <w:pStyle w:val="DescriodoItem"/>
            </w:pPr>
            <w:r>
              <w:t>Documentação; definir escopo</w:t>
            </w:r>
          </w:p>
        </w:tc>
        <w:tc>
          <w:tcPr>
            <w:tcW w:w="1808" w:type="pct"/>
          </w:tcPr>
          <w:p w14:paraId="569711D1" w14:textId="1DAE0C85" w:rsidR="00E112AF" w:rsidRPr="00753A51" w:rsidRDefault="00004C10" w:rsidP="00E112AF">
            <w:pPr>
              <w:pStyle w:val="DescriodoItem"/>
              <w:rPr>
                <w:b/>
                <w:bCs/>
              </w:rPr>
            </w:pPr>
            <w:r>
              <w:rPr>
                <w:b/>
                <w:bCs/>
              </w:rPr>
              <w:t>Todos</w:t>
            </w:r>
          </w:p>
        </w:tc>
        <w:tc>
          <w:tcPr>
            <w:tcW w:w="1006" w:type="pct"/>
          </w:tcPr>
          <w:p w14:paraId="7C935850" w14:textId="1C7B2959" w:rsidR="00E112AF" w:rsidRPr="00E463CF" w:rsidRDefault="00F85F54" w:rsidP="00E112AF">
            <w:pPr>
              <w:pStyle w:val="DescriodoItem"/>
            </w:pPr>
            <w:r>
              <w:t>25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BAFE9A7" w14:textId="37A15942" w:rsidR="00F85F54" w:rsidRPr="00E463CF" w:rsidRDefault="00E112AF" w:rsidP="00E112AF">
            <w:pPr>
              <w:pStyle w:val="DescriodoItem"/>
            </w:pPr>
            <w:r>
              <w:t>Do</w:t>
            </w:r>
            <w:r w:rsidR="00004C10">
              <w:t>ne</w:t>
            </w:r>
          </w:p>
        </w:tc>
      </w:tr>
    </w:tbl>
    <w:p w14:paraId="131DF497" w14:textId="77777777" w:rsidR="00875D51" w:rsidRDefault="00875D51" w:rsidP="00875D51"/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F51F9" w14:textId="77777777" w:rsidR="003A5280" w:rsidRDefault="003A5280" w:rsidP="001E7D29">
      <w:pPr>
        <w:spacing w:after="0" w:line="240" w:lineRule="auto"/>
      </w:pPr>
      <w:r>
        <w:separator/>
      </w:r>
    </w:p>
  </w:endnote>
  <w:endnote w:type="continuationSeparator" w:id="0">
    <w:p w14:paraId="14ED01BE" w14:textId="77777777" w:rsidR="003A5280" w:rsidRDefault="003A528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1F871" w14:textId="77777777" w:rsidR="003A5280" w:rsidRDefault="003A5280" w:rsidP="001E7D29">
      <w:pPr>
        <w:spacing w:after="0" w:line="240" w:lineRule="auto"/>
      </w:pPr>
      <w:r>
        <w:separator/>
      </w:r>
    </w:p>
  </w:footnote>
  <w:footnote w:type="continuationSeparator" w:id="0">
    <w:p w14:paraId="6CB1511E" w14:textId="77777777" w:rsidR="003A5280" w:rsidRDefault="003A528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2FEB" w14:textId="2240B4D8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0B9DDB99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229941A3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AA3F7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1uLykAANN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171218">
    <w:abstractNumId w:val="36"/>
  </w:num>
  <w:num w:numId="2" w16cid:durableId="1166743683">
    <w:abstractNumId w:val="20"/>
  </w:num>
  <w:num w:numId="3" w16cid:durableId="1241601173">
    <w:abstractNumId w:val="21"/>
  </w:num>
  <w:num w:numId="4" w16cid:durableId="662583550">
    <w:abstractNumId w:val="12"/>
  </w:num>
  <w:num w:numId="5" w16cid:durableId="573246728">
    <w:abstractNumId w:val="37"/>
  </w:num>
  <w:num w:numId="6" w16cid:durableId="276916931">
    <w:abstractNumId w:val="9"/>
  </w:num>
  <w:num w:numId="7" w16cid:durableId="95289885">
    <w:abstractNumId w:val="7"/>
  </w:num>
  <w:num w:numId="8" w16cid:durableId="715469239">
    <w:abstractNumId w:val="6"/>
  </w:num>
  <w:num w:numId="9" w16cid:durableId="962659573">
    <w:abstractNumId w:val="5"/>
  </w:num>
  <w:num w:numId="10" w16cid:durableId="654336023">
    <w:abstractNumId w:val="4"/>
  </w:num>
  <w:num w:numId="11" w16cid:durableId="265816074">
    <w:abstractNumId w:val="8"/>
  </w:num>
  <w:num w:numId="12" w16cid:durableId="250284520">
    <w:abstractNumId w:val="3"/>
  </w:num>
  <w:num w:numId="13" w16cid:durableId="287900369">
    <w:abstractNumId w:val="2"/>
  </w:num>
  <w:num w:numId="14" w16cid:durableId="754133444">
    <w:abstractNumId w:val="1"/>
  </w:num>
  <w:num w:numId="15" w16cid:durableId="411582990">
    <w:abstractNumId w:val="0"/>
  </w:num>
  <w:num w:numId="16" w16cid:durableId="1925263450">
    <w:abstractNumId w:val="13"/>
  </w:num>
  <w:num w:numId="17" w16cid:durableId="25495743">
    <w:abstractNumId w:val="19"/>
  </w:num>
  <w:num w:numId="18" w16cid:durableId="31153056">
    <w:abstractNumId w:val="17"/>
  </w:num>
  <w:num w:numId="19" w16cid:durableId="835802183">
    <w:abstractNumId w:val="16"/>
  </w:num>
  <w:num w:numId="20" w16cid:durableId="1696074685">
    <w:abstractNumId w:val="14"/>
  </w:num>
  <w:num w:numId="21" w16cid:durableId="1357273455">
    <w:abstractNumId w:val="23"/>
  </w:num>
  <w:num w:numId="22" w16cid:durableId="785543194">
    <w:abstractNumId w:val="3"/>
    <w:lvlOverride w:ilvl="0">
      <w:startOverride w:val="1"/>
    </w:lvlOverride>
  </w:num>
  <w:num w:numId="23" w16cid:durableId="317929498">
    <w:abstractNumId w:val="3"/>
    <w:lvlOverride w:ilvl="0">
      <w:startOverride w:val="1"/>
    </w:lvlOverride>
  </w:num>
  <w:num w:numId="24" w16cid:durableId="1963538804">
    <w:abstractNumId w:val="2"/>
    <w:lvlOverride w:ilvl="0">
      <w:startOverride w:val="1"/>
    </w:lvlOverride>
  </w:num>
  <w:num w:numId="25" w16cid:durableId="800804344">
    <w:abstractNumId w:val="33"/>
  </w:num>
  <w:num w:numId="26" w16cid:durableId="1698113767">
    <w:abstractNumId w:val="11"/>
  </w:num>
  <w:num w:numId="27" w16cid:durableId="503009008">
    <w:abstractNumId w:val="24"/>
  </w:num>
  <w:num w:numId="28" w16cid:durableId="204370028">
    <w:abstractNumId w:val="11"/>
  </w:num>
  <w:num w:numId="29" w16cid:durableId="1339847879">
    <w:abstractNumId w:val="32"/>
  </w:num>
  <w:num w:numId="30" w16cid:durableId="1806435187">
    <w:abstractNumId w:val="25"/>
  </w:num>
  <w:num w:numId="31" w16cid:durableId="381905262">
    <w:abstractNumId w:val="39"/>
  </w:num>
  <w:num w:numId="32" w16cid:durableId="136268779">
    <w:abstractNumId w:val="34"/>
  </w:num>
  <w:num w:numId="33" w16cid:durableId="1777747996">
    <w:abstractNumId w:val="18"/>
  </w:num>
  <w:num w:numId="34" w16cid:durableId="368261314">
    <w:abstractNumId w:val="27"/>
  </w:num>
  <w:num w:numId="35" w16cid:durableId="1016275997">
    <w:abstractNumId w:val="10"/>
  </w:num>
  <w:num w:numId="36" w16cid:durableId="2130125768">
    <w:abstractNumId w:val="28"/>
  </w:num>
  <w:num w:numId="37" w16cid:durableId="64229829">
    <w:abstractNumId w:val="31"/>
  </w:num>
  <w:num w:numId="38" w16cid:durableId="1561139418">
    <w:abstractNumId w:val="26"/>
  </w:num>
  <w:num w:numId="39" w16cid:durableId="135998360">
    <w:abstractNumId w:val="38"/>
  </w:num>
  <w:num w:numId="40" w16cid:durableId="289747569">
    <w:abstractNumId w:val="29"/>
  </w:num>
  <w:num w:numId="41" w16cid:durableId="318191021">
    <w:abstractNumId w:val="22"/>
  </w:num>
  <w:num w:numId="42" w16cid:durableId="739593039">
    <w:abstractNumId w:val="30"/>
  </w:num>
  <w:num w:numId="43" w16cid:durableId="1862939809">
    <w:abstractNumId w:val="35"/>
  </w:num>
  <w:num w:numId="44" w16cid:durableId="19471538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04C10"/>
    <w:rsid w:val="00010AED"/>
    <w:rsid w:val="00016839"/>
    <w:rsid w:val="00057671"/>
    <w:rsid w:val="0008350F"/>
    <w:rsid w:val="000849B7"/>
    <w:rsid w:val="0009013A"/>
    <w:rsid w:val="000956FE"/>
    <w:rsid w:val="000A5220"/>
    <w:rsid w:val="000B748F"/>
    <w:rsid w:val="000D445D"/>
    <w:rsid w:val="000D5AE9"/>
    <w:rsid w:val="000D6A5A"/>
    <w:rsid w:val="000F4987"/>
    <w:rsid w:val="000F65EC"/>
    <w:rsid w:val="0011573E"/>
    <w:rsid w:val="001269DE"/>
    <w:rsid w:val="00131A52"/>
    <w:rsid w:val="0013487F"/>
    <w:rsid w:val="00140DAE"/>
    <w:rsid w:val="0015180F"/>
    <w:rsid w:val="00166585"/>
    <w:rsid w:val="001746FC"/>
    <w:rsid w:val="00193653"/>
    <w:rsid w:val="001A1800"/>
    <w:rsid w:val="001C329C"/>
    <w:rsid w:val="001E7D29"/>
    <w:rsid w:val="001F31AB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649A3"/>
    <w:rsid w:val="00394EF4"/>
    <w:rsid w:val="003A5280"/>
    <w:rsid w:val="00410612"/>
    <w:rsid w:val="00411CF7"/>
    <w:rsid w:val="00411F8B"/>
    <w:rsid w:val="004230D9"/>
    <w:rsid w:val="00450670"/>
    <w:rsid w:val="004724BD"/>
    <w:rsid w:val="00477352"/>
    <w:rsid w:val="00477795"/>
    <w:rsid w:val="004917C4"/>
    <w:rsid w:val="00491C23"/>
    <w:rsid w:val="00491F98"/>
    <w:rsid w:val="004B5B43"/>
    <w:rsid w:val="004B5C09"/>
    <w:rsid w:val="004E227E"/>
    <w:rsid w:val="00500DD1"/>
    <w:rsid w:val="005036EF"/>
    <w:rsid w:val="00515252"/>
    <w:rsid w:val="00521AE3"/>
    <w:rsid w:val="0053141C"/>
    <w:rsid w:val="00535B54"/>
    <w:rsid w:val="0055090A"/>
    <w:rsid w:val="00554276"/>
    <w:rsid w:val="00564D17"/>
    <w:rsid w:val="005758DE"/>
    <w:rsid w:val="0059176E"/>
    <w:rsid w:val="005B5828"/>
    <w:rsid w:val="005E0ED9"/>
    <w:rsid w:val="005E2E8B"/>
    <w:rsid w:val="006038A5"/>
    <w:rsid w:val="006165B5"/>
    <w:rsid w:val="00616B41"/>
    <w:rsid w:val="00620AE8"/>
    <w:rsid w:val="0064628C"/>
    <w:rsid w:val="0065214E"/>
    <w:rsid w:val="00655EE2"/>
    <w:rsid w:val="00674F85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3421"/>
    <w:rsid w:val="007257E9"/>
    <w:rsid w:val="00740105"/>
    <w:rsid w:val="00744B1E"/>
    <w:rsid w:val="00753A51"/>
    <w:rsid w:val="00756D9C"/>
    <w:rsid w:val="007619BD"/>
    <w:rsid w:val="00771C24"/>
    <w:rsid w:val="00781863"/>
    <w:rsid w:val="00795E0A"/>
    <w:rsid w:val="007D5836"/>
    <w:rsid w:val="007F34A4"/>
    <w:rsid w:val="00803346"/>
    <w:rsid w:val="00815563"/>
    <w:rsid w:val="008240DA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10712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05091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D1747"/>
    <w:rsid w:val="00BD2B06"/>
    <w:rsid w:val="00BE4ADC"/>
    <w:rsid w:val="00C14973"/>
    <w:rsid w:val="00C1643D"/>
    <w:rsid w:val="00C261A9"/>
    <w:rsid w:val="00C42793"/>
    <w:rsid w:val="00C47179"/>
    <w:rsid w:val="00C601ED"/>
    <w:rsid w:val="00CE5A5C"/>
    <w:rsid w:val="00D24188"/>
    <w:rsid w:val="00D31AB7"/>
    <w:rsid w:val="00D34BC4"/>
    <w:rsid w:val="00D45844"/>
    <w:rsid w:val="00D50D23"/>
    <w:rsid w:val="00D512BB"/>
    <w:rsid w:val="00D674B1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F6435"/>
    <w:rsid w:val="00F047F9"/>
    <w:rsid w:val="00F10F6B"/>
    <w:rsid w:val="00F23697"/>
    <w:rsid w:val="00F36BB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  <w15:docId w15:val="{B6717A09-BCC7-4985-B3F0-B0925540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55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>Vinicius Gonçalves</cp:lastModifiedBy>
  <cp:revision>13</cp:revision>
  <dcterms:created xsi:type="dcterms:W3CDTF">2024-09-20T13:13:00Z</dcterms:created>
  <dcterms:modified xsi:type="dcterms:W3CDTF">2024-09-23T13:09:00Z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