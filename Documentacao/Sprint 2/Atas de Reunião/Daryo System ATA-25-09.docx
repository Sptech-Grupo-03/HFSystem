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</w:t>
      </w:r>
      <w:proofErr w:type="spellEnd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0579A5F6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</w:t>
      </w:r>
      <w:r w:rsidR="001945DB">
        <w:rPr>
          <w:lang w:val="pt-BR" w:bidi="pt-BR"/>
        </w:rPr>
        <w:t>5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proofErr w:type="spellStart"/>
      <w:r w:rsidR="00883B05">
        <w:rPr>
          <w:lang w:val="pt-BR"/>
        </w:rPr>
        <w:t>Nicolly</w:t>
      </w:r>
      <w:proofErr w:type="spellEnd"/>
      <w:r w:rsidR="00883B05">
        <w:rPr>
          <w:lang w:val="pt-BR"/>
        </w:rPr>
        <w:t xml:space="preserve"> Santos, Rennan Moura, Vinicius </w:t>
      </w:r>
      <w:r w:rsidR="00883B05" w:rsidRPr="0008350F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004C10">
        <w:rPr>
          <w:lang w:val="pt-BR"/>
        </w:rPr>
        <w:t>Matheus Martinez (Devido a problemas de saúde)</w:t>
      </w:r>
    </w:p>
    <w:p w14:paraId="1F532E72" w14:textId="508254A2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5D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16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1945D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20</w:t>
      </w:r>
    </w:p>
    <w:p w14:paraId="65D5ECE1" w14:textId="45DCF9D7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04B02AD8" w14:textId="12663522" w:rsidR="005036EF" w:rsidRDefault="001945DB" w:rsidP="003D17B7">
      <w:pPr>
        <w:pStyle w:val="Numerada"/>
      </w:pPr>
      <w:r>
        <w:t>O repositório será reorganizado</w:t>
      </w:r>
      <w:r w:rsidR="001707E0">
        <w:t>.</w:t>
      </w:r>
    </w:p>
    <w:p w14:paraId="0DDC4D67" w14:textId="3A9B0437" w:rsidR="001945DB" w:rsidRDefault="001945DB" w:rsidP="003D17B7">
      <w:pPr>
        <w:pStyle w:val="Numerada"/>
      </w:pPr>
      <w:r>
        <w:t xml:space="preserve">Será feito um backlog 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4BD9063A" w:rsidR="00875D51" w:rsidRDefault="00F85F54" w:rsidP="001B14CB">
            <w:pPr>
              <w:pStyle w:val="DescriodoItem"/>
            </w:pPr>
            <w:r>
              <w:t xml:space="preserve">Protótipo; </w:t>
            </w:r>
            <w:r w:rsidR="00004C10">
              <w:t>Terminar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2E723819" w:rsidR="00875D51" w:rsidRDefault="00F85F54" w:rsidP="001B14CB">
            <w:pPr>
              <w:pStyle w:val="DescriodoItem"/>
            </w:pPr>
            <w:r>
              <w:t>2</w:t>
            </w:r>
            <w:r w:rsidR="00004C10">
              <w:t>6</w:t>
            </w:r>
            <w:r w:rsidR="00E112AF">
              <w:t>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004C10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31B2C70E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0BB86553" w14:textId="0247D47F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  <w:r w:rsidR="005036EF">
              <w:rPr>
                <w:b/>
                <w:bCs/>
              </w:rPr>
              <w:t xml:space="preserve"> e Rennan Moura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60FCCEEC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  <w:r w:rsidR="00D674B1">
              <w:rPr>
                <w:b/>
                <w:bCs/>
              </w:rPr>
              <w:t xml:space="preserve"> e Vinicius Gonçalves</w:t>
            </w:r>
          </w:p>
        </w:tc>
        <w:tc>
          <w:tcPr>
            <w:tcW w:w="1006" w:type="pct"/>
          </w:tcPr>
          <w:p w14:paraId="2BEE3275" w14:textId="0522F623" w:rsidR="00E112AF" w:rsidRPr="00E463CF" w:rsidRDefault="00F85F54" w:rsidP="00E112AF">
            <w:pPr>
              <w:pStyle w:val="DescriodoItem"/>
            </w:pPr>
            <w:r>
              <w:t>2</w:t>
            </w:r>
            <w:r w:rsidR="00004C10">
              <w:t>6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7B4A21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5EF82BD4" w:rsidR="00E112AF" w:rsidRPr="00E463CF" w:rsidRDefault="00E112AF" w:rsidP="00E112AF">
            <w:pPr>
              <w:pStyle w:val="DescriodoItem"/>
            </w:pPr>
            <w:r>
              <w:t>Do</w:t>
            </w:r>
            <w:r w:rsidR="005036EF">
              <w:t>ne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1DAE0C85" w:rsidR="00E112AF" w:rsidRPr="00753A51" w:rsidRDefault="00004C10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37A15942" w:rsidR="00F85F54" w:rsidRPr="00E463CF" w:rsidRDefault="00E112AF" w:rsidP="00E112AF">
            <w:pPr>
              <w:pStyle w:val="DescriodoItem"/>
            </w:pPr>
            <w:r>
              <w:t>Do</w:t>
            </w:r>
            <w:r w:rsidR="00004C10">
              <w:t>ne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E3486" w14:textId="77777777" w:rsidR="00693DAD" w:rsidRDefault="00693DAD" w:rsidP="001E7D29">
      <w:pPr>
        <w:spacing w:after="0" w:line="240" w:lineRule="auto"/>
      </w:pPr>
      <w:r>
        <w:separator/>
      </w:r>
    </w:p>
  </w:endnote>
  <w:endnote w:type="continuationSeparator" w:id="0">
    <w:p w14:paraId="100CF427" w14:textId="77777777" w:rsidR="00693DAD" w:rsidRDefault="00693DA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E5686" w14:textId="77777777" w:rsidR="00693DAD" w:rsidRDefault="00693DAD" w:rsidP="001E7D29">
      <w:pPr>
        <w:spacing w:after="0" w:line="240" w:lineRule="auto"/>
      </w:pPr>
      <w:r>
        <w:separator/>
      </w:r>
    </w:p>
  </w:footnote>
  <w:footnote w:type="continuationSeparator" w:id="0">
    <w:p w14:paraId="4CE9C77B" w14:textId="77777777" w:rsidR="00693DAD" w:rsidRDefault="00693DA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0CC1"/>
    <w:rsid w:val="0000192C"/>
    <w:rsid w:val="0000418E"/>
    <w:rsid w:val="00004C10"/>
    <w:rsid w:val="00010AED"/>
    <w:rsid w:val="00016839"/>
    <w:rsid w:val="00025E40"/>
    <w:rsid w:val="00057671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2773D"/>
    <w:rsid w:val="00131A52"/>
    <w:rsid w:val="0013487F"/>
    <w:rsid w:val="00140DAE"/>
    <w:rsid w:val="0015180F"/>
    <w:rsid w:val="00166585"/>
    <w:rsid w:val="001707E0"/>
    <w:rsid w:val="001746FC"/>
    <w:rsid w:val="00193653"/>
    <w:rsid w:val="001945DB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B018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3D17B7"/>
    <w:rsid w:val="00410612"/>
    <w:rsid w:val="00411CF7"/>
    <w:rsid w:val="00411F8B"/>
    <w:rsid w:val="004230D9"/>
    <w:rsid w:val="00450670"/>
    <w:rsid w:val="004724BD"/>
    <w:rsid w:val="00474241"/>
    <w:rsid w:val="00477352"/>
    <w:rsid w:val="00477795"/>
    <w:rsid w:val="004917C4"/>
    <w:rsid w:val="00491C23"/>
    <w:rsid w:val="00491F98"/>
    <w:rsid w:val="004B5B43"/>
    <w:rsid w:val="004B5C09"/>
    <w:rsid w:val="004E227E"/>
    <w:rsid w:val="00500DD1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D08DE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93DAD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B4A21"/>
    <w:rsid w:val="007D4359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921B8"/>
    <w:rsid w:val="009D4984"/>
    <w:rsid w:val="009D6901"/>
    <w:rsid w:val="009F4E19"/>
    <w:rsid w:val="00A075A1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C4D9F"/>
    <w:rsid w:val="00BD1747"/>
    <w:rsid w:val="00BD2B06"/>
    <w:rsid w:val="00BE4ADC"/>
    <w:rsid w:val="00C14973"/>
    <w:rsid w:val="00C1643D"/>
    <w:rsid w:val="00C25410"/>
    <w:rsid w:val="00C261A9"/>
    <w:rsid w:val="00C42793"/>
    <w:rsid w:val="00C47179"/>
    <w:rsid w:val="00C601ED"/>
    <w:rsid w:val="00C802C0"/>
    <w:rsid w:val="00CC4239"/>
    <w:rsid w:val="00CE5A5C"/>
    <w:rsid w:val="00CF2737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047F9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Gonçalves</dc:creator>
  <dc:description/>
  <cp:lastModifiedBy>Vinicius Gonçalves</cp:lastModifiedBy>
  <cp:revision>2</cp:revision>
  <dcterms:created xsi:type="dcterms:W3CDTF">2024-09-26T16:16:00Z</dcterms:created>
  <dcterms:modified xsi:type="dcterms:W3CDTF">2024-09-26T16:16:00Z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